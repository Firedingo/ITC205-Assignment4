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C797" w14:textId="0DF97551" w:rsidR="00311E1B" w:rsidRDefault="00311E1B" w:rsidP="00896194">
      <w:pPr>
        <w:pStyle w:val="Title"/>
        <w:spacing w:before="100" w:beforeAutospacing="1"/>
        <w:jc w:val="center"/>
      </w:pPr>
      <w:r>
        <w:t>ITC205 – Assignment 4</w:t>
      </w:r>
    </w:p>
    <w:p w14:paraId="7542A797" w14:textId="77777777" w:rsidR="00311E1B" w:rsidRDefault="00311E1B" w:rsidP="00311E1B"/>
    <w:p w14:paraId="17CFC24F" w14:textId="093EA320" w:rsidR="001C09EA" w:rsidRDefault="00311E1B" w:rsidP="00311E1B">
      <w:r>
        <w:t xml:space="preserve">So mostly this file is just to provide a link to the version control repository. I’m not entirely sure I </w:t>
      </w:r>
      <w:proofErr w:type="gramStart"/>
      <w:r>
        <w:t>actually found</w:t>
      </w:r>
      <w:proofErr w:type="gramEnd"/>
      <w:r>
        <w:t xml:space="preserve"> the bugs but tried to demonstrate my understanding of the process and what was involved with that. I do apologize the dat</w:t>
      </w:r>
      <w:r w:rsidR="00CD5115">
        <w:t>e</w:t>
      </w:r>
      <w:r>
        <w:t xml:space="preserve"> on the version control commits is fairly </w:t>
      </w:r>
      <w:proofErr w:type="spellStart"/>
      <w:r>
        <w:t>derpy</w:t>
      </w:r>
      <w:proofErr w:type="spellEnd"/>
      <w:r>
        <w:t xml:space="preserve"> and looks awful.</w:t>
      </w:r>
    </w:p>
    <w:p w14:paraId="789AD1BB" w14:textId="7D0772A1" w:rsidR="00073988" w:rsidRDefault="00073988" w:rsidP="00311E1B">
      <w:r>
        <w:t xml:space="preserve">I thought I had the bugs logically but then trying to write these simplification tests has made me second guess whether I </w:t>
      </w:r>
      <w:proofErr w:type="gramStart"/>
      <w:r>
        <w:t>actually found</w:t>
      </w:r>
      <w:proofErr w:type="gramEnd"/>
      <w:r>
        <w:t xml:space="preserve"> them.</w:t>
      </w:r>
    </w:p>
    <w:p w14:paraId="21C57CD5" w14:textId="24DD6158" w:rsidR="00073988" w:rsidRDefault="00073988" w:rsidP="00311E1B">
      <w:r>
        <w:t>I somehow ended up getting different data from the simplification tests than I did from the debugger which frankly just confused the heck out of me.</w:t>
      </w:r>
    </w:p>
    <w:p w14:paraId="5BEC2038" w14:textId="743CFC23" w:rsidR="00156204" w:rsidRDefault="00156204" w:rsidP="00311E1B">
      <w:proofErr w:type="gramStart"/>
      <w:r>
        <w:t>Also</w:t>
      </w:r>
      <w:proofErr w:type="gramEnd"/>
      <w:r>
        <w:t xml:space="preserve"> if you’re wondering why some screenshots have a black background, that’d be because I discovered in my final check I needed a few extra here and there. Not an issue and I never nuked any of my </w:t>
      </w:r>
      <w:proofErr w:type="gramStart"/>
      <w:r>
        <w:t>breakpoints</w:t>
      </w:r>
      <w:proofErr w:type="gramEnd"/>
      <w:r>
        <w:t xml:space="preserve"> so it was relatively easy to jump through to grab the screenshot but between the last time and now I changed my interface to be a dark interface.</w:t>
      </w:r>
      <w:r w:rsidR="0022191D">
        <w:t xml:space="preserve"> Less eyeball </w:t>
      </w:r>
      <w:proofErr w:type="gramStart"/>
      <w:r w:rsidR="0022191D">
        <w:t>burn</w:t>
      </w:r>
      <w:proofErr w:type="gramEnd"/>
      <w:r w:rsidR="0022191D">
        <w:t xml:space="preserve"> that way.</w:t>
      </w:r>
    </w:p>
    <w:p w14:paraId="0F82BB2D" w14:textId="26C01445" w:rsidR="00311E1B" w:rsidRDefault="00311E1B" w:rsidP="00311E1B"/>
    <w:p w14:paraId="31D6603A" w14:textId="60B697C5" w:rsidR="00580049" w:rsidRDefault="00580049" w:rsidP="00311E1B">
      <w:proofErr w:type="gramStart"/>
      <w:r>
        <w:t>So</w:t>
      </w:r>
      <w:proofErr w:type="gramEnd"/>
      <w:r>
        <w:t xml:space="preserve"> For Bug 1:</w:t>
      </w:r>
    </w:p>
    <w:p w14:paraId="57E945B9" w14:textId="03418529" w:rsidR="00580049" w:rsidRPr="00580049" w:rsidRDefault="00580049" w:rsidP="00580049">
      <w:pPr>
        <w:pStyle w:val="ListParagraph"/>
        <w:numPr>
          <w:ilvl w:val="0"/>
          <w:numId w:val="4"/>
        </w:numPr>
      </w:pPr>
      <w:r>
        <w:t xml:space="preserve">UAT can be found in the </w:t>
      </w:r>
      <w:r w:rsidRPr="00190ABD">
        <w:rPr>
          <w:b/>
          <w:bCs/>
          <w:i/>
          <w:iCs/>
        </w:rPr>
        <w:t>UATs</w:t>
      </w:r>
      <w:r>
        <w:t xml:space="preserve"> folder in the repository, labelled </w:t>
      </w:r>
      <w:r w:rsidRPr="00580049">
        <w:rPr>
          <w:b/>
          <w:bCs/>
          <w:i/>
          <w:iCs/>
        </w:rPr>
        <w:t>“Bug 1 UAT.docx”</w:t>
      </w:r>
    </w:p>
    <w:p w14:paraId="039E2747" w14:textId="176C8A71" w:rsidR="00580049" w:rsidRPr="00190ABD" w:rsidRDefault="00580049" w:rsidP="00580049">
      <w:pPr>
        <w:pStyle w:val="ListParagraph"/>
        <w:numPr>
          <w:ilvl w:val="0"/>
          <w:numId w:val="4"/>
        </w:numPr>
      </w:pPr>
      <w:r>
        <w:t xml:space="preserve">Simplification Test – Not much there and is mostly your work anyway but can be found in the repository under </w:t>
      </w:r>
      <w:r w:rsidRPr="00580049">
        <w:rPr>
          <w:b/>
          <w:bCs/>
          <w:i/>
          <w:iCs/>
        </w:rPr>
        <w:t>“BRLS/test/library/</w:t>
      </w:r>
      <w:proofErr w:type="spellStart"/>
      <w:r w:rsidRPr="00580049">
        <w:rPr>
          <w:b/>
          <w:bCs/>
          <w:i/>
          <w:iCs/>
        </w:rPr>
        <w:t>returnBook</w:t>
      </w:r>
      <w:proofErr w:type="spellEnd"/>
      <w:r w:rsidRPr="00580049">
        <w:rPr>
          <w:b/>
          <w:bCs/>
          <w:i/>
          <w:iCs/>
        </w:rPr>
        <w:t>”</w:t>
      </w:r>
      <w:r>
        <w:t xml:space="preserve"> and is labelled </w:t>
      </w:r>
      <w:r w:rsidRPr="00580049">
        <w:rPr>
          <w:b/>
          <w:bCs/>
          <w:i/>
          <w:iCs/>
        </w:rPr>
        <w:t>“Bug1SimplificationTest.java”</w:t>
      </w:r>
    </w:p>
    <w:p w14:paraId="3A07D097" w14:textId="256300B3" w:rsidR="00190ABD" w:rsidRPr="00190ABD" w:rsidRDefault="00190ABD" w:rsidP="00580049">
      <w:pPr>
        <w:pStyle w:val="ListParagraph"/>
        <w:numPr>
          <w:ilvl w:val="0"/>
          <w:numId w:val="4"/>
        </w:numPr>
      </w:pPr>
      <w:r>
        <w:t xml:space="preserve">The Bug Log can be found under the folder </w:t>
      </w:r>
      <w:r w:rsidRPr="00190ABD">
        <w:rPr>
          <w:b/>
          <w:bCs/>
          <w:i/>
          <w:iCs/>
        </w:rPr>
        <w:t>Bug Logs</w:t>
      </w:r>
      <w:r>
        <w:t xml:space="preserve">, labelled </w:t>
      </w:r>
      <w:r w:rsidRPr="00190ABD">
        <w:rPr>
          <w:b/>
          <w:bCs/>
          <w:i/>
          <w:iCs/>
        </w:rPr>
        <w:t>“Bug 1 Log.docx”</w:t>
      </w:r>
    </w:p>
    <w:p w14:paraId="621E8FDE" w14:textId="76737E94" w:rsidR="00190ABD" w:rsidRDefault="00190ABD" w:rsidP="00580049">
      <w:pPr>
        <w:pStyle w:val="ListParagraph"/>
        <w:numPr>
          <w:ilvl w:val="0"/>
          <w:numId w:val="4"/>
        </w:numPr>
      </w:pPr>
      <w:r>
        <w:t xml:space="preserve">Screenshots are included with the Bug </w:t>
      </w:r>
      <w:proofErr w:type="gramStart"/>
      <w:r>
        <w:t>Log,</w:t>
      </w:r>
      <w:proofErr w:type="gramEnd"/>
      <w:r>
        <w:t xml:space="preserve"> I may have gone a little overkill with the screenshots.</w:t>
      </w:r>
    </w:p>
    <w:p w14:paraId="47CBF039" w14:textId="6288DA11" w:rsidR="00C671F1" w:rsidRPr="00E51FF0" w:rsidRDefault="00C671F1" w:rsidP="00580049">
      <w:pPr>
        <w:pStyle w:val="ListParagraph"/>
        <w:numPr>
          <w:ilvl w:val="0"/>
          <w:numId w:val="4"/>
        </w:numPr>
      </w:pPr>
      <w:r>
        <w:t xml:space="preserve">Bug Fix – At least I think it’s the </w:t>
      </w:r>
      <w:proofErr w:type="gramStart"/>
      <w:r>
        <w:t>fix</w:t>
      </w:r>
      <w:proofErr w:type="gramEnd"/>
      <w:r>
        <w:t xml:space="preserve"> but the file changed for Bug 1 was </w:t>
      </w:r>
      <w:r w:rsidRPr="00C671F1">
        <w:rPr>
          <w:b/>
          <w:bCs/>
          <w:i/>
          <w:iCs/>
        </w:rPr>
        <w:t>“Calendar.java, Line 10”</w:t>
      </w:r>
      <w:r>
        <w:t xml:space="preserve"> which can be found under </w:t>
      </w:r>
      <w:r w:rsidRPr="00C671F1">
        <w:rPr>
          <w:b/>
          <w:bCs/>
          <w:i/>
          <w:iCs/>
        </w:rPr>
        <w:t>“BRLS\</w:t>
      </w:r>
      <w:proofErr w:type="spellStart"/>
      <w:r w:rsidRPr="00C671F1">
        <w:rPr>
          <w:b/>
          <w:bCs/>
          <w:i/>
          <w:iCs/>
        </w:rPr>
        <w:t>src</w:t>
      </w:r>
      <w:proofErr w:type="spellEnd"/>
      <w:r w:rsidRPr="00C671F1">
        <w:rPr>
          <w:b/>
          <w:bCs/>
          <w:i/>
          <w:iCs/>
        </w:rPr>
        <w:t>\library\entities”</w:t>
      </w:r>
    </w:p>
    <w:p w14:paraId="37229ADD" w14:textId="18DFA682" w:rsidR="00E51FF0" w:rsidRDefault="00E51FF0" w:rsidP="00E51FF0"/>
    <w:p w14:paraId="3E3DDB42" w14:textId="23537A0E" w:rsidR="00E51FF0" w:rsidRDefault="00E51FF0" w:rsidP="00E51FF0">
      <w:proofErr w:type="gramStart"/>
      <w:r>
        <w:t>So</w:t>
      </w:r>
      <w:proofErr w:type="gramEnd"/>
      <w:r>
        <w:t xml:space="preserve"> For Bug 2:</w:t>
      </w:r>
    </w:p>
    <w:p w14:paraId="661148B1" w14:textId="0AC5D3EB" w:rsidR="00E51FF0" w:rsidRPr="00580049" w:rsidRDefault="00E51FF0" w:rsidP="00E51FF0">
      <w:pPr>
        <w:pStyle w:val="ListParagraph"/>
        <w:numPr>
          <w:ilvl w:val="0"/>
          <w:numId w:val="4"/>
        </w:numPr>
      </w:pPr>
      <w:r>
        <w:t xml:space="preserve">UAT can be found in the </w:t>
      </w:r>
      <w:r w:rsidRPr="00190ABD">
        <w:rPr>
          <w:b/>
          <w:bCs/>
          <w:i/>
          <w:iCs/>
        </w:rPr>
        <w:t>UATs</w:t>
      </w:r>
      <w:r>
        <w:t xml:space="preserve"> folder in the repository, labelled </w:t>
      </w:r>
      <w:r w:rsidRPr="00580049">
        <w:rPr>
          <w:b/>
          <w:bCs/>
          <w:i/>
          <w:iCs/>
        </w:rPr>
        <w:t xml:space="preserve">“Bug </w:t>
      </w:r>
      <w:r w:rsidR="00905B7B">
        <w:rPr>
          <w:b/>
          <w:bCs/>
          <w:i/>
          <w:iCs/>
        </w:rPr>
        <w:t>2</w:t>
      </w:r>
      <w:r w:rsidRPr="00580049">
        <w:rPr>
          <w:b/>
          <w:bCs/>
          <w:i/>
          <w:iCs/>
        </w:rPr>
        <w:t xml:space="preserve"> UAT.docx”</w:t>
      </w:r>
    </w:p>
    <w:p w14:paraId="401EA6B6" w14:textId="680F7863" w:rsidR="00E51FF0" w:rsidRPr="00190ABD" w:rsidRDefault="00E51FF0" w:rsidP="00E51FF0">
      <w:pPr>
        <w:pStyle w:val="ListParagraph"/>
        <w:numPr>
          <w:ilvl w:val="0"/>
          <w:numId w:val="4"/>
        </w:numPr>
      </w:pPr>
      <w:r>
        <w:t xml:space="preserve">Simplification Test – Not much there but can be found in the repository under </w:t>
      </w:r>
      <w:r w:rsidRPr="00580049">
        <w:rPr>
          <w:b/>
          <w:bCs/>
          <w:i/>
          <w:iCs/>
        </w:rPr>
        <w:t>“BRLS/test/library/</w:t>
      </w:r>
      <w:proofErr w:type="spellStart"/>
      <w:r w:rsidRPr="00580049">
        <w:rPr>
          <w:b/>
          <w:bCs/>
          <w:i/>
          <w:iCs/>
        </w:rPr>
        <w:t>returnBook</w:t>
      </w:r>
      <w:proofErr w:type="spellEnd"/>
      <w:r w:rsidRPr="00580049">
        <w:rPr>
          <w:b/>
          <w:bCs/>
          <w:i/>
          <w:iCs/>
        </w:rPr>
        <w:t>”</w:t>
      </w:r>
      <w:r>
        <w:t xml:space="preserve"> and is labelled </w:t>
      </w:r>
      <w:r w:rsidRPr="00580049">
        <w:rPr>
          <w:b/>
          <w:bCs/>
          <w:i/>
          <w:iCs/>
        </w:rPr>
        <w:t>“Bug</w:t>
      </w:r>
      <w:r w:rsidR="00905B7B">
        <w:rPr>
          <w:b/>
          <w:bCs/>
          <w:i/>
          <w:iCs/>
        </w:rPr>
        <w:t>2</w:t>
      </w:r>
      <w:r w:rsidRPr="00580049">
        <w:rPr>
          <w:b/>
          <w:bCs/>
          <w:i/>
          <w:iCs/>
        </w:rPr>
        <w:t>SimplificationTest.java”</w:t>
      </w:r>
    </w:p>
    <w:p w14:paraId="72EE69FB" w14:textId="3986C946" w:rsidR="00E51FF0" w:rsidRPr="00190ABD" w:rsidRDefault="00E51FF0" w:rsidP="00E51FF0">
      <w:pPr>
        <w:pStyle w:val="ListParagraph"/>
        <w:numPr>
          <w:ilvl w:val="0"/>
          <w:numId w:val="4"/>
        </w:numPr>
      </w:pPr>
      <w:r>
        <w:t xml:space="preserve">The Bug Log can be found under the folder </w:t>
      </w:r>
      <w:r w:rsidRPr="00190ABD">
        <w:rPr>
          <w:b/>
          <w:bCs/>
          <w:i/>
          <w:iCs/>
        </w:rPr>
        <w:t>Bug Logs</w:t>
      </w:r>
      <w:r>
        <w:t xml:space="preserve">, labelled </w:t>
      </w:r>
      <w:r w:rsidRPr="00190ABD">
        <w:rPr>
          <w:b/>
          <w:bCs/>
          <w:i/>
          <w:iCs/>
        </w:rPr>
        <w:t xml:space="preserve">“Bug </w:t>
      </w:r>
      <w:r w:rsidR="00905B7B">
        <w:rPr>
          <w:b/>
          <w:bCs/>
          <w:i/>
          <w:iCs/>
        </w:rPr>
        <w:t>2</w:t>
      </w:r>
      <w:r w:rsidRPr="00190ABD">
        <w:rPr>
          <w:b/>
          <w:bCs/>
          <w:i/>
          <w:iCs/>
        </w:rPr>
        <w:t xml:space="preserve"> Log.docx”</w:t>
      </w:r>
    </w:p>
    <w:p w14:paraId="3F64C888" w14:textId="77777777" w:rsidR="00E51FF0" w:rsidRDefault="00E51FF0" w:rsidP="00E51FF0">
      <w:pPr>
        <w:pStyle w:val="ListParagraph"/>
        <w:numPr>
          <w:ilvl w:val="0"/>
          <w:numId w:val="4"/>
        </w:numPr>
      </w:pPr>
      <w:r>
        <w:t xml:space="preserve">Screenshots are included with the Bug </w:t>
      </w:r>
      <w:proofErr w:type="gramStart"/>
      <w:r>
        <w:t>Log,</w:t>
      </w:r>
      <w:proofErr w:type="gramEnd"/>
      <w:r>
        <w:t xml:space="preserve"> I may have gone a little overkill with the screenshots.</w:t>
      </w:r>
    </w:p>
    <w:p w14:paraId="5999DDE2" w14:textId="0F83B1DD" w:rsidR="00A37DAE" w:rsidRDefault="00E51FF0" w:rsidP="00A37DAE">
      <w:pPr>
        <w:pStyle w:val="ListParagraph"/>
        <w:numPr>
          <w:ilvl w:val="0"/>
          <w:numId w:val="4"/>
        </w:numPr>
      </w:pPr>
      <w:r>
        <w:t xml:space="preserve">Bug Fix – At least I think it’s the </w:t>
      </w:r>
      <w:proofErr w:type="gramStart"/>
      <w:r>
        <w:t>fix</w:t>
      </w:r>
      <w:proofErr w:type="gramEnd"/>
      <w:r>
        <w:t xml:space="preserve"> but the file changed for Bug </w:t>
      </w:r>
      <w:r w:rsidR="009733D8">
        <w:t>2</w:t>
      </w:r>
      <w:r>
        <w:t xml:space="preserve"> was </w:t>
      </w:r>
      <w:r w:rsidRPr="00C671F1">
        <w:rPr>
          <w:b/>
          <w:bCs/>
          <w:i/>
          <w:iCs/>
        </w:rPr>
        <w:t>“</w:t>
      </w:r>
      <w:r w:rsidR="00141A4F">
        <w:rPr>
          <w:b/>
          <w:bCs/>
          <w:i/>
          <w:iCs/>
        </w:rPr>
        <w:t>ILibrary</w:t>
      </w:r>
      <w:r w:rsidRPr="00C671F1">
        <w:rPr>
          <w:b/>
          <w:bCs/>
          <w:i/>
          <w:iCs/>
        </w:rPr>
        <w:t xml:space="preserve">.java, Line </w:t>
      </w:r>
      <w:r w:rsidR="00141A4F">
        <w:rPr>
          <w:b/>
          <w:bCs/>
          <w:i/>
          <w:iCs/>
        </w:rPr>
        <w:t>9</w:t>
      </w:r>
      <w:r w:rsidRPr="00C671F1">
        <w:rPr>
          <w:b/>
          <w:bCs/>
          <w:i/>
          <w:iCs/>
        </w:rPr>
        <w:t>”</w:t>
      </w:r>
      <w:r>
        <w:t xml:space="preserve"> which can be found under </w:t>
      </w:r>
      <w:r w:rsidRPr="00C671F1">
        <w:rPr>
          <w:b/>
          <w:bCs/>
          <w:i/>
          <w:iCs/>
        </w:rPr>
        <w:t>“BRLS\</w:t>
      </w:r>
      <w:proofErr w:type="spellStart"/>
      <w:r w:rsidRPr="00C671F1">
        <w:rPr>
          <w:b/>
          <w:bCs/>
          <w:i/>
          <w:iCs/>
        </w:rPr>
        <w:t>src</w:t>
      </w:r>
      <w:proofErr w:type="spellEnd"/>
      <w:r w:rsidRPr="00C671F1">
        <w:rPr>
          <w:b/>
          <w:bCs/>
          <w:i/>
          <w:iCs/>
        </w:rPr>
        <w:t>\library\entities”</w:t>
      </w:r>
      <w:bookmarkStart w:id="0" w:name="_GoBack"/>
      <w:bookmarkEnd w:id="0"/>
    </w:p>
    <w:p w14:paraId="3A6EC703" w14:textId="3FD20925" w:rsidR="00A37DAE" w:rsidRDefault="00A37DAE" w:rsidP="00A37DAE">
      <w:proofErr w:type="gramStart"/>
      <w:r>
        <w:lastRenderedPageBreak/>
        <w:t>So</w:t>
      </w:r>
      <w:proofErr w:type="gramEnd"/>
      <w:r>
        <w:t xml:space="preserve"> For Bug 3:</w:t>
      </w:r>
    </w:p>
    <w:p w14:paraId="46D58768" w14:textId="0EFC21B6" w:rsidR="00A37DAE" w:rsidRPr="00580049" w:rsidRDefault="00A37DAE" w:rsidP="00A37DAE">
      <w:pPr>
        <w:pStyle w:val="ListParagraph"/>
        <w:numPr>
          <w:ilvl w:val="0"/>
          <w:numId w:val="4"/>
        </w:numPr>
      </w:pPr>
      <w:r>
        <w:t xml:space="preserve">UAT can be found in the </w:t>
      </w:r>
      <w:r w:rsidRPr="00190ABD">
        <w:rPr>
          <w:b/>
          <w:bCs/>
          <w:i/>
          <w:iCs/>
        </w:rPr>
        <w:t>UATs</w:t>
      </w:r>
      <w:r>
        <w:t xml:space="preserve"> folder in the repository, labelled </w:t>
      </w:r>
      <w:r w:rsidRPr="00580049">
        <w:rPr>
          <w:b/>
          <w:bCs/>
          <w:i/>
          <w:iCs/>
        </w:rPr>
        <w:t xml:space="preserve">“Bug </w:t>
      </w:r>
      <w:r>
        <w:rPr>
          <w:b/>
          <w:bCs/>
          <w:i/>
          <w:iCs/>
        </w:rPr>
        <w:t>3</w:t>
      </w:r>
      <w:r w:rsidRPr="00580049">
        <w:rPr>
          <w:b/>
          <w:bCs/>
          <w:i/>
          <w:iCs/>
        </w:rPr>
        <w:t xml:space="preserve"> UAT.docx”</w:t>
      </w:r>
    </w:p>
    <w:p w14:paraId="08B883B1" w14:textId="702868EC" w:rsidR="00A37DAE" w:rsidRPr="00190ABD" w:rsidRDefault="00A37DAE" w:rsidP="00A37DAE">
      <w:pPr>
        <w:pStyle w:val="ListParagraph"/>
        <w:numPr>
          <w:ilvl w:val="0"/>
          <w:numId w:val="4"/>
        </w:numPr>
      </w:pPr>
      <w:r>
        <w:t xml:space="preserve">Simplification Test – Not much there and is mostly your work anyway but can be found in the repository under </w:t>
      </w:r>
      <w:r w:rsidRPr="00580049">
        <w:rPr>
          <w:b/>
          <w:bCs/>
          <w:i/>
          <w:iCs/>
        </w:rPr>
        <w:t>“BRLS/test/library/</w:t>
      </w:r>
      <w:proofErr w:type="spellStart"/>
      <w:r w:rsidRPr="00580049">
        <w:rPr>
          <w:b/>
          <w:bCs/>
          <w:i/>
          <w:iCs/>
        </w:rPr>
        <w:t>returnBook</w:t>
      </w:r>
      <w:proofErr w:type="spellEnd"/>
      <w:r w:rsidRPr="00580049">
        <w:rPr>
          <w:b/>
          <w:bCs/>
          <w:i/>
          <w:iCs/>
        </w:rPr>
        <w:t>”</w:t>
      </w:r>
      <w:r>
        <w:t xml:space="preserve"> and is labelled </w:t>
      </w:r>
      <w:r w:rsidRPr="00580049">
        <w:rPr>
          <w:b/>
          <w:bCs/>
          <w:i/>
          <w:iCs/>
        </w:rPr>
        <w:t>“Bug</w:t>
      </w:r>
      <w:r>
        <w:rPr>
          <w:b/>
          <w:bCs/>
          <w:i/>
          <w:iCs/>
        </w:rPr>
        <w:t>3</w:t>
      </w:r>
      <w:r w:rsidRPr="00580049">
        <w:rPr>
          <w:b/>
          <w:bCs/>
          <w:i/>
          <w:iCs/>
        </w:rPr>
        <w:t>SimplificationTest.java”</w:t>
      </w:r>
    </w:p>
    <w:p w14:paraId="29A0C7C9" w14:textId="22916249" w:rsidR="00A37DAE" w:rsidRPr="00190ABD" w:rsidRDefault="00A37DAE" w:rsidP="00A37DAE">
      <w:pPr>
        <w:pStyle w:val="ListParagraph"/>
        <w:numPr>
          <w:ilvl w:val="0"/>
          <w:numId w:val="4"/>
        </w:numPr>
      </w:pPr>
      <w:r>
        <w:t xml:space="preserve">The Bug Log can be found under the folder </w:t>
      </w:r>
      <w:r w:rsidRPr="00190ABD">
        <w:rPr>
          <w:b/>
          <w:bCs/>
          <w:i/>
          <w:iCs/>
        </w:rPr>
        <w:t>Bug Logs</w:t>
      </w:r>
      <w:r>
        <w:t xml:space="preserve">, labelled </w:t>
      </w:r>
      <w:r w:rsidRPr="00190ABD">
        <w:rPr>
          <w:b/>
          <w:bCs/>
          <w:i/>
          <w:iCs/>
        </w:rPr>
        <w:t xml:space="preserve">“Bug </w:t>
      </w:r>
      <w:r>
        <w:rPr>
          <w:b/>
          <w:bCs/>
          <w:i/>
          <w:iCs/>
        </w:rPr>
        <w:t>3</w:t>
      </w:r>
      <w:r w:rsidRPr="00190ABD">
        <w:rPr>
          <w:b/>
          <w:bCs/>
          <w:i/>
          <w:iCs/>
        </w:rPr>
        <w:t xml:space="preserve"> Log.docx”</w:t>
      </w:r>
    </w:p>
    <w:p w14:paraId="181D437D" w14:textId="77777777" w:rsidR="00A37DAE" w:rsidRDefault="00A37DAE" w:rsidP="00A37DAE">
      <w:pPr>
        <w:pStyle w:val="ListParagraph"/>
        <w:numPr>
          <w:ilvl w:val="0"/>
          <w:numId w:val="4"/>
        </w:numPr>
      </w:pPr>
      <w:r>
        <w:t xml:space="preserve">Screenshots are included with the Bug </w:t>
      </w:r>
      <w:proofErr w:type="gramStart"/>
      <w:r>
        <w:t>Log,</w:t>
      </w:r>
      <w:proofErr w:type="gramEnd"/>
      <w:r>
        <w:t xml:space="preserve"> I may have gone a little overkill with the screenshots.</w:t>
      </w:r>
    </w:p>
    <w:p w14:paraId="24AA759D" w14:textId="0671EB5D" w:rsidR="00A37DAE" w:rsidRDefault="00A37DAE" w:rsidP="00A37DAE">
      <w:pPr>
        <w:pStyle w:val="ListParagraph"/>
        <w:numPr>
          <w:ilvl w:val="0"/>
          <w:numId w:val="4"/>
        </w:numPr>
      </w:pPr>
      <w:r>
        <w:t xml:space="preserve">Bug Fix – At least I think it’s the </w:t>
      </w:r>
      <w:proofErr w:type="gramStart"/>
      <w:r>
        <w:t>fix</w:t>
      </w:r>
      <w:proofErr w:type="gramEnd"/>
      <w:r>
        <w:t xml:space="preserve"> but the file changed for Bug 3 was </w:t>
      </w:r>
      <w:r w:rsidRPr="00C671F1">
        <w:rPr>
          <w:b/>
          <w:bCs/>
          <w:i/>
          <w:iCs/>
        </w:rPr>
        <w:t>“</w:t>
      </w:r>
      <w:r w:rsidR="002A43D9">
        <w:rPr>
          <w:b/>
          <w:bCs/>
          <w:i/>
          <w:iCs/>
        </w:rPr>
        <w:t>Library</w:t>
      </w:r>
      <w:r w:rsidRPr="00C671F1">
        <w:rPr>
          <w:b/>
          <w:bCs/>
          <w:i/>
          <w:iCs/>
        </w:rPr>
        <w:t xml:space="preserve">.java, Line </w:t>
      </w:r>
      <w:r w:rsidR="002A43D9">
        <w:rPr>
          <w:b/>
          <w:bCs/>
          <w:i/>
          <w:iCs/>
        </w:rPr>
        <w:t>216</w:t>
      </w:r>
      <w:r w:rsidRPr="00C671F1">
        <w:rPr>
          <w:b/>
          <w:bCs/>
          <w:i/>
          <w:iCs/>
        </w:rPr>
        <w:t>”</w:t>
      </w:r>
      <w:r>
        <w:t xml:space="preserve"> which can be found under </w:t>
      </w:r>
      <w:r w:rsidRPr="00C671F1">
        <w:rPr>
          <w:b/>
          <w:bCs/>
          <w:i/>
          <w:iCs/>
        </w:rPr>
        <w:t>“BRLS\</w:t>
      </w:r>
      <w:proofErr w:type="spellStart"/>
      <w:r w:rsidRPr="00C671F1">
        <w:rPr>
          <w:b/>
          <w:bCs/>
          <w:i/>
          <w:iCs/>
        </w:rPr>
        <w:t>src</w:t>
      </w:r>
      <w:proofErr w:type="spellEnd"/>
      <w:r w:rsidRPr="00C671F1">
        <w:rPr>
          <w:b/>
          <w:bCs/>
          <w:i/>
          <w:iCs/>
        </w:rPr>
        <w:t>\library\entities”</w:t>
      </w:r>
    </w:p>
    <w:p w14:paraId="57038CD0" w14:textId="77777777" w:rsidR="00E51FF0" w:rsidRDefault="00E51FF0" w:rsidP="00E51FF0"/>
    <w:p w14:paraId="4E6F1ECC" w14:textId="5FCDB67B" w:rsidR="00311E1B" w:rsidRPr="00FF29D9" w:rsidRDefault="0068160F" w:rsidP="00311E1B">
      <w:pPr>
        <w:rPr>
          <w:b/>
          <w:bCs/>
        </w:rPr>
      </w:pPr>
      <w:r w:rsidRPr="00FF29D9">
        <w:rPr>
          <w:b/>
          <w:bCs/>
        </w:rPr>
        <w:t>Repository</w:t>
      </w:r>
      <w:r w:rsidR="00311E1B" w:rsidRPr="00FF29D9">
        <w:rPr>
          <w:b/>
          <w:bCs/>
        </w:rPr>
        <w:t xml:space="preserve">: </w:t>
      </w:r>
      <w:hyperlink r:id="rId7" w:history="1">
        <w:r w:rsidR="00311E1B" w:rsidRPr="00FF29D9">
          <w:rPr>
            <w:rStyle w:val="Hyperlink"/>
            <w:b/>
            <w:bCs/>
          </w:rPr>
          <w:t>https://github.com/Firedingo/ITC205-Assignment4</w:t>
        </w:r>
      </w:hyperlink>
    </w:p>
    <w:p w14:paraId="1CAB8C82" w14:textId="77777777" w:rsidR="00311E1B" w:rsidRPr="001C09EA" w:rsidRDefault="00311E1B" w:rsidP="00311E1B"/>
    <w:sectPr w:rsidR="00311E1B" w:rsidRPr="001C09EA" w:rsidSect="00896194">
      <w:headerReference w:type="default" r:id="rId8"/>
      <w:footerReference w:type="default" r:id="rId9"/>
      <w:pgSz w:w="11906" w:h="16838"/>
      <w:pgMar w:top="1276" w:right="1440" w:bottom="1276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6E179" w14:textId="77777777" w:rsidR="007114F7" w:rsidRDefault="007114F7" w:rsidP="00250448">
      <w:pPr>
        <w:spacing w:after="0" w:line="240" w:lineRule="auto"/>
      </w:pPr>
      <w:r>
        <w:separator/>
      </w:r>
    </w:p>
  </w:endnote>
  <w:endnote w:type="continuationSeparator" w:id="0">
    <w:p w14:paraId="2FEEADDF" w14:textId="77777777" w:rsidR="007114F7" w:rsidRDefault="007114F7" w:rsidP="0025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8"/>
      <w:gridCol w:w="4618"/>
    </w:tblGrid>
    <w:tr w:rsidR="00B02179" w14:paraId="66E0CD89" w14:textId="77777777" w:rsidTr="00781472">
      <w:trPr>
        <w:trHeight w:hRule="exact" w:val="115"/>
        <w:jc w:val="center"/>
      </w:trPr>
      <w:tc>
        <w:tcPr>
          <w:tcW w:w="4686" w:type="dxa"/>
          <w:shd w:val="clear" w:color="auto" w:fill="B2A1C7" w:themeFill="accent4" w:themeFillTint="99"/>
          <w:tcMar>
            <w:top w:w="0" w:type="dxa"/>
            <w:bottom w:w="0" w:type="dxa"/>
          </w:tcMar>
        </w:tcPr>
        <w:p w14:paraId="2DF3376B" w14:textId="77777777" w:rsidR="00B02179" w:rsidRDefault="00B0217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B2A1C7" w:themeFill="accent4" w:themeFillTint="99"/>
          <w:tcMar>
            <w:top w:w="0" w:type="dxa"/>
            <w:bottom w:w="0" w:type="dxa"/>
          </w:tcMar>
        </w:tcPr>
        <w:p w14:paraId="66A1C3C8" w14:textId="77777777" w:rsidR="00B02179" w:rsidRDefault="00B02179">
          <w:pPr>
            <w:pStyle w:val="Header"/>
            <w:jc w:val="right"/>
            <w:rPr>
              <w:caps/>
              <w:sz w:val="18"/>
            </w:rPr>
          </w:pPr>
        </w:p>
      </w:tc>
    </w:tr>
    <w:tr w:rsidR="00B02179" w14:paraId="370B749D" w14:textId="77777777" w:rsidTr="00781472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939E09A" w14:textId="0F944456" w:rsidR="00B02179" w:rsidRPr="00FA0DA0" w:rsidRDefault="00311E1B">
          <w:pPr>
            <w:pStyle w:val="Footer"/>
            <w:rPr>
              <w:b/>
              <w:caps/>
              <w:color w:val="000000" w:themeColor="text1"/>
              <w:szCs w:val="18"/>
            </w:rPr>
          </w:pPr>
          <w:r>
            <w:rPr>
              <w:b/>
              <w:caps/>
              <w:color w:val="000000" w:themeColor="text1"/>
              <w:szCs w:val="18"/>
            </w:rPr>
            <w:t>Saturday</w:t>
          </w:r>
          <w:r w:rsidR="00B02179" w:rsidRPr="00FA0DA0">
            <w:rPr>
              <w:b/>
              <w:caps/>
              <w:color w:val="000000" w:themeColor="text1"/>
              <w:szCs w:val="18"/>
            </w:rPr>
            <w:t xml:space="preserve">, </w:t>
          </w:r>
          <w:r>
            <w:rPr>
              <w:b/>
              <w:caps/>
              <w:color w:val="000000" w:themeColor="text1"/>
              <w:szCs w:val="18"/>
            </w:rPr>
            <w:t>31</w:t>
          </w:r>
          <w:r w:rsidR="00B02179" w:rsidRPr="00FA0DA0">
            <w:rPr>
              <w:b/>
              <w:caps/>
              <w:color w:val="000000" w:themeColor="text1"/>
              <w:szCs w:val="18"/>
            </w:rPr>
            <w:t xml:space="preserve"> </w:t>
          </w:r>
          <w:r>
            <w:rPr>
              <w:b/>
              <w:caps/>
              <w:color w:val="000000" w:themeColor="text1"/>
              <w:szCs w:val="18"/>
            </w:rPr>
            <w:t>October</w:t>
          </w:r>
          <w:r w:rsidR="00B02179" w:rsidRPr="00FA0DA0">
            <w:rPr>
              <w:b/>
              <w:caps/>
              <w:color w:val="000000" w:themeColor="text1"/>
              <w:szCs w:val="18"/>
            </w:rPr>
            <w:t xml:space="preserve"> 20</w:t>
          </w:r>
          <w:r>
            <w:rPr>
              <w:b/>
              <w:caps/>
              <w:color w:val="000000" w:themeColor="text1"/>
              <w:szCs w:val="18"/>
            </w:rPr>
            <w:t>20</w:t>
          </w:r>
        </w:p>
      </w:tc>
      <w:tc>
        <w:tcPr>
          <w:tcW w:w="4674" w:type="dxa"/>
          <w:shd w:val="clear" w:color="auto" w:fill="auto"/>
          <w:vAlign w:val="center"/>
        </w:tcPr>
        <w:p w14:paraId="1C6A5A00" w14:textId="77777777" w:rsidR="00B02179" w:rsidRPr="00FA0DA0" w:rsidRDefault="00B02179">
          <w:pPr>
            <w:pStyle w:val="Footer"/>
            <w:jc w:val="right"/>
            <w:rPr>
              <w:b/>
              <w:caps/>
              <w:color w:val="000000" w:themeColor="text1"/>
              <w:szCs w:val="18"/>
            </w:rPr>
          </w:pPr>
          <w:r w:rsidRPr="00511437">
            <w:rPr>
              <w:b/>
              <w:caps/>
              <w:color w:val="000000" w:themeColor="text1"/>
              <w:szCs w:val="18"/>
            </w:rPr>
            <w:t xml:space="preserve">Page </w:t>
          </w:r>
          <w:r w:rsidRPr="00511437">
            <w:rPr>
              <w:b/>
              <w:bCs/>
              <w:caps/>
              <w:color w:val="000000" w:themeColor="text1"/>
              <w:szCs w:val="18"/>
            </w:rPr>
            <w:fldChar w:fldCharType="begin"/>
          </w:r>
          <w:r w:rsidRPr="00511437">
            <w:rPr>
              <w:b/>
              <w:bCs/>
              <w:caps/>
              <w:color w:val="000000" w:themeColor="text1"/>
              <w:szCs w:val="18"/>
            </w:rPr>
            <w:instrText xml:space="preserve"> PAGE  \* Arabic  \* MERGEFORMAT </w:instrText>
          </w:r>
          <w:r w:rsidRPr="00511437">
            <w:rPr>
              <w:b/>
              <w:bCs/>
              <w:caps/>
              <w:color w:val="000000" w:themeColor="text1"/>
              <w:szCs w:val="18"/>
            </w:rPr>
            <w:fldChar w:fldCharType="separate"/>
          </w:r>
          <w:r w:rsidRPr="00511437">
            <w:rPr>
              <w:b/>
              <w:bCs/>
              <w:caps/>
              <w:noProof/>
              <w:color w:val="000000" w:themeColor="text1"/>
              <w:szCs w:val="18"/>
            </w:rPr>
            <w:t>1</w:t>
          </w:r>
          <w:r w:rsidRPr="00511437">
            <w:rPr>
              <w:b/>
              <w:bCs/>
              <w:caps/>
              <w:color w:val="000000" w:themeColor="text1"/>
              <w:szCs w:val="18"/>
            </w:rPr>
            <w:fldChar w:fldCharType="end"/>
          </w:r>
          <w:r w:rsidRPr="00511437">
            <w:rPr>
              <w:b/>
              <w:caps/>
              <w:color w:val="000000" w:themeColor="text1"/>
              <w:szCs w:val="18"/>
            </w:rPr>
            <w:t xml:space="preserve"> of </w:t>
          </w:r>
          <w:r w:rsidRPr="00FA0DA0">
            <w:rPr>
              <w:b/>
              <w:caps/>
              <w:color w:val="000000" w:themeColor="text1"/>
              <w:szCs w:val="18"/>
            </w:rPr>
            <w:fldChar w:fldCharType="begin"/>
          </w:r>
          <w:r w:rsidRPr="00FA0DA0">
            <w:rPr>
              <w:b/>
              <w:caps/>
              <w:color w:val="000000" w:themeColor="text1"/>
              <w:szCs w:val="18"/>
            </w:rPr>
            <w:instrText xml:space="preserve"> PAGE   \* MERGEFORMAT </w:instrText>
          </w:r>
          <w:r w:rsidRPr="00FA0DA0">
            <w:rPr>
              <w:b/>
              <w:caps/>
              <w:color w:val="000000" w:themeColor="text1"/>
              <w:szCs w:val="18"/>
            </w:rPr>
            <w:fldChar w:fldCharType="separate"/>
          </w:r>
          <w:r w:rsidRPr="00FA0DA0">
            <w:rPr>
              <w:b/>
              <w:caps/>
              <w:noProof/>
              <w:color w:val="000000" w:themeColor="text1"/>
              <w:szCs w:val="18"/>
            </w:rPr>
            <w:t>2</w:t>
          </w:r>
          <w:r w:rsidRPr="00FA0DA0">
            <w:rPr>
              <w:b/>
              <w:caps/>
              <w:noProof/>
              <w:color w:val="000000" w:themeColor="text1"/>
              <w:szCs w:val="18"/>
            </w:rPr>
            <w:fldChar w:fldCharType="end"/>
          </w:r>
        </w:p>
      </w:tc>
    </w:tr>
  </w:tbl>
  <w:p w14:paraId="4D8570DE" w14:textId="77777777" w:rsidR="00B02179" w:rsidRDefault="00B02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84C98" w14:textId="77777777" w:rsidR="007114F7" w:rsidRDefault="007114F7" w:rsidP="00250448">
      <w:pPr>
        <w:spacing w:after="0" w:line="240" w:lineRule="auto"/>
      </w:pPr>
      <w:r>
        <w:separator/>
      </w:r>
    </w:p>
  </w:footnote>
  <w:footnote w:type="continuationSeparator" w:id="0">
    <w:p w14:paraId="3D64D9DD" w14:textId="77777777" w:rsidR="007114F7" w:rsidRDefault="007114F7" w:rsidP="00250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4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</w:tblGrid>
    <w:tr w:rsidR="00B02179" w:rsidRPr="00781472" w14:paraId="6A112561" w14:textId="77777777" w:rsidTr="00311E1B">
      <w:tc>
        <w:tcPr>
          <w:tcW w:w="10349" w:type="dxa"/>
        </w:tcPr>
        <w:p w14:paraId="1ED4F03D" w14:textId="6D94A747" w:rsidR="00B02179" w:rsidRPr="00781472" w:rsidRDefault="00A90E33" w:rsidP="00311E1B">
          <w:pPr>
            <w:pStyle w:val="Header"/>
            <w:tabs>
              <w:tab w:val="clear" w:pos="4513"/>
              <w:tab w:val="center" w:pos="4853"/>
            </w:tabs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AUTOTEXT  "Naomi Thompson"  \* MERGEFORMAT </w:instrText>
          </w:r>
          <w:r>
            <w:rPr>
              <w:b/>
              <w:sz w:val="28"/>
            </w:rPr>
            <w:fldChar w:fldCharType="separate"/>
          </w:r>
          <w:r w:rsidR="00311E1B" w:rsidRPr="00311E1B">
            <w:rPr>
              <w:b/>
              <w:sz w:val="28"/>
            </w:rPr>
            <w:t>Naomi Thompson - 11450721</w:t>
          </w:r>
          <w:r>
            <w:rPr>
              <w:b/>
              <w:sz w:val="28"/>
            </w:rPr>
            <w:fldChar w:fldCharType="end"/>
          </w:r>
          <w:r w:rsidR="00B02179" w:rsidRPr="00781472">
            <w:rPr>
              <w:b/>
              <w:sz w:val="28"/>
            </w:rPr>
            <w:tab/>
          </w:r>
          <w:r w:rsidR="00B02179" w:rsidRPr="00781472">
            <w:rPr>
              <w:b/>
              <w:sz w:val="28"/>
            </w:rPr>
            <w:tab/>
          </w:r>
          <w:r w:rsidR="00311E1B">
            <w:rPr>
              <w:b/>
              <w:sz w:val="28"/>
            </w:rPr>
            <w:t>ITC205</w:t>
          </w:r>
          <w:r w:rsidR="00B02179" w:rsidRPr="00781472">
            <w:rPr>
              <w:b/>
              <w:sz w:val="28"/>
            </w:rPr>
            <w:t xml:space="preserve"> – </w:t>
          </w:r>
          <w:r w:rsidR="00311E1B">
            <w:rPr>
              <w:b/>
              <w:sz w:val="28"/>
            </w:rPr>
            <w:t>Professional Programming Practices</w:t>
          </w:r>
        </w:p>
      </w:tc>
    </w:tr>
    <w:tr w:rsidR="00B02179" w:rsidRPr="00781472" w14:paraId="14A61973" w14:textId="77777777" w:rsidTr="00311E1B">
      <w:tc>
        <w:tcPr>
          <w:tcW w:w="10349" w:type="dxa"/>
          <w:shd w:val="clear" w:color="auto" w:fill="B2A1C7" w:themeFill="accent4" w:themeFillTint="99"/>
        </w:tcPr>
        <w:p w14:paraId="2ED3F68C" w14:textId="77777777" w:rsidR="00B02179" w:rsidRPr="00781472" w:rsidRDefault="00B02179" w:rsidP="00B02179">
          <w:pPr>
            <w:pStyle w:val="Header"/>
          </w:pPr>
        </w:p>
      </w:tc>
    </w:tr>
  </w:tbl>
  <w:p w14:paraId="432B1A48" w14:textId="77777777" w:rsidR="00B02179" w:rsidRDefault="00B02179" w:rsidP="00781472">
    <w:pPr>
      <w:pStyle w:val="Header"/>
    </w:pPr>
  </w:p>
  <w:p w14:paraId="679C1D43" w14:textId="77777777" w:rsidR="00B02179" w:rsidRDefault="00B021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7434"/>
    <w:multiLevelType w:val="hybridMultilevel"/>
    <w:tmpl w:val="21806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06535"/>
    <w:multiLevelType w:val="hybridMultilevel"/>
    <w:tmpl w:val="DCB0DD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47787"/>
    <w:multiLevelType w:val="hybridMultilevel"/>
    <w:tmpl w:val="B53E921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0442CC"/>
    <w:multiLevelType w:val="hybridMultilevel"/>
    <w:tmpl w:val="BE264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1E1B"/>
    <w:rsid w:val="00003967"/>
    <w:rsid w:val="00042C78"/>
    <w:rsid w:val="0004750E"/>
    <w:rsid w:val="00066426"/>
    <w:rsid w:val="00073988"/>
    <w:rsid w:val="000B77F5"/>
    <w:rsid w:val="000C5B7F"/>
    <w:rsid w:val="000D296A"/>
    <w:rsid w:val="000E4C5B"/>
    <w:rsid w:val="000E6217"/>
    <w:rsid w:val="00101476"/>
    <w:rsid w:val="00102FC5"/>
    <w:rsid w:val="00116759"/>
    <w:rsid w:val="001169B4"/>
    <w:rsid w:val="00124241"/>
    <w:rsid w:val="00141A4F"/>
    <w:rsid w:val="00156204"/>
    <w:rsid w:val="0017690E"/>
    <w:rsid w:val="00190ABD"/>
    <w:rsid w:val="00193AB4"/>
    <w:rsid w:val="001B5E87"/>
    <w:rsid w:val="001C09EA"/>
    <w:rsid w:val="001C5BDD"/>
    <w:rsid w:val="002052E9"/>
    <w:rsid w:val="00213BFB"/>
    <w:rsid w:val="0022191D"/>
    <w:rsid w:val="0024228F"/>
    <w:rsid w:val="00250448"/>
    <w:rsid w:val="00272EBC"/>
    <w:rsid w:val="002A0ED5"/>
    <w:rsid w:val="002A43D9"/>
    <w:rsid w:val="002D3313"/>
    <w:rsid w:val="00311E1B"/>
    <w:rsid w:val="00314309"/>
    <w:rsid w:val="00325875"/>
    <w:rsid w:val="00331998"/>
    <w:rsid w:val="00344646"/>
    <w:rsid w:val="0038401D"/>
    <w:rsid w:val="003B03BD"/>
    <w:rsid w:val="00437988"/>
    <w:rsid w:val="00440806"/>
    <w:rsid w:val="00462D06"/>
    <w:rsid w:val="004658F8"/>
    <w:rsid w:val="00466A6B"/>
    <w:rsid w:val="00482A9A"/>
    <w:rsid w:val="00490F7A"/>
    <w:rsid w:val="004A33DF"/>
    <w:rsid w:val="004C7E66"/>
    <w:rsid w:val="00505C49"/>
    <w:rsid w:val="00511437"/>
    <w:rsid w:val="00517F07"/>
    <w:rsid w:val="00522912"/>
    <w:rsid w:val="005315AE"/>
    <w:rsid w:val="00540DB9"/>
    <w:rsid w:val="00580049"/>
    <w:rsid w:val="005B065D"/>
    <w:rsid w:val="005C7091"/>
    <w:rsid w:val="005D3493"/>
    <w:rsid w:val="005F16C5"/>
    <w:rsid w:val="0063267F"/>
    <w:rsid w:val="006570F5"/>
    <w:rsid w:val="00665A4C"/>
    <w:rsid w:val="0068160F"/>
    <w:rsid w:val="00694157"/>
    <w:rsid w:val="006C0AF1"/>
    <w:rsid w:val="006D2A8C"/>
    <w:rsid w:val="007114F7"/>
    <w:rsid w:val="00716DCE"/>
    <w:rsid w:val="00725DDA"/>
    <w:rsid w:val="00751837"/>
    <w:rsid w:val="00781472"/>
    <w:rsid w:val="007E2EDF"/>
    <w:rsid w:val="00847012"/>
    <w:rsid w:val="008568C2"/>
    <w:rsid w:val="0088097F"/>
    <w:rsid w:val="00896194"/>
    <w:rsid w:val="008A1A1D"/>
    <w:rsid w:val="008B5D7E"/>
    <w:rsid w:val="008B616D"/>
    <w:rsid w:val="008D3A95"/>
    <w:rsid w:val="008D5FF9"/>
    <w:rsid w:val="008F1716"/>
    <w:rsid w:val="008F17B0"/>
    <w:rsid w:val="00905B7B"/>
    <w:rsid w:val="00913ADE"/>
    <w:rsid w:val="00932F6E"/>
    <w:rsid w:val="00940C5D"/>
    <w:rsid w:val="009733D8"/>
    <w:rsid w:val="00A17031"/>
    <w:rsid w:val="00A37DAE"/>
    <w:rsid w:val="00A41C24"/>
    <w:rsid w:val="00A43E81"/>
    <w:rsid w:val="00A70159"/>
    <w:rsid w:val="00A72334"/>
    <w:rsid w:val="00A90E33"/>
    <w:rsid w:val="00AA078C"/>
    <w:rsid w:val="00AA3C3E"/>
    <w:rsid w:val="00AE538D"/>
    <w:rsid w:val="00B02179"/>
    <w:rsid w:val="00B11B68"/>
    <w:rsid w:val="00BF2435"/>
    <w:rsid w:val="00C129AD"/>
    <w:rsid w:val="00C27750"/>
    <w:rsid w:val="00C3454A"/>
    <w:rsid w:val="00C64778"/>
    <w:rsid w:val="00C671F1"/>
    <w:rsid w:val="00C73D32"/>
    <w:rsid w:val="00C7553C"/>
    <w:rsid w:val="00CD5115"/>
    <w:rsid w:val="00CE005F"/>
    <w:rsid w:val="00CE0845"/>
    <w:rsid w:val="00D0201C"/>
    <w:rsid w:val="00D20ADF"/>
    <w:rsid w:val="00D30FF3"/>
    <w:rsid w:val="00D5379E"/>
    <w:rsid w:val="00D548B9"/>
    <w:rsid w:val="00D60AD1"/>
    <w:rsid w:val="00D768DE"/>
    <w:rsid w:val="00D83ED0"/>
    <w:rsid w:val="00DD3D53"/>
    <w:rsid w:val="00DD41D9"/>
    <w:rsid w:val="00E11ACB"/>
    <w:rsid w:val="00E2289A"/>
    <w:rsid w:val="00E51D02"/>
    <w:rsid w:val="00E51FF0"/>
    <w:rsid w:val="00EB13E4"/>
    <w:rsid w:val="00EE2799"/>
    <w:rsid w:val="00F16337"/>
    <w:rsid w:val="00F77757"/>
    <w:rsid w:val="00FA0DA0"/>
    <w:rsid w:val="00FB2EBB"/>
    <w:rsid w:val="00FD254D"/>
    <w:rsid w:val="00FE737F"/>
    <w:rsid w:val="00FF29D9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CA948"/>
  <w15:chartTrackingRefBased/>
  <w15:docId w15:val="{F66903CB-7123-40A4-8836-648B98FC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448"/>
  </w:style>
  <w:style w:type="paragraph" w:styleId="Footer">
    <w:name w:val="footer"/>
    <w:basedOn w:val="Normal"/>
    <w:link w:val="FooterChar"/>
    <w:uiPriority w:val="99"/>
    <w:unhideWhenUsed/>
    <w:rsid w:val="0025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448"/>
  </w:style>
  <w:style w:type="table" w:styleId="TableGrid">
    <w:name w:val="Table Grid"/>
    <w:basedOn w:val="TableNormal"/>
    <w:uiPriority w:val="59"/>
    <w:unhideWhenUsed/>
    <w:rsid w:val="0078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147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0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0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18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199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1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E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8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iredingo/ITC205-Assignment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edingo\Documents\Uni\Uni_Assignment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Uni_Assignments_Template.dotx</Template>
  <TotalTime>47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Firedingo</dc:creator>
  <cp:keywords/>
  <dc:description/>
  <cp:lastModifiedBy>Thompson, Naomi</cp:lastModifiedBy>
  <cp:revision>18</cp:revision>
  <dcterms:created xsi:type="dcterms:W3CDTF">2020-10-31T07:13:00Z</dcterms:created>
  <dcterms:modified xsi:type="dcterms:W3CDTF">2020-10-31T08:38:00Z</dcterms:modified>
</cp:coreProperties>
</file>